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E4" w:rsidRDefault="007B34E4" w:rsidP="00963F1A">
      <w:pPr>
        <w:ind w:firstLine="480"/>
        <w:outlineLvl w:val="0"/>
        <w:rPr>
          <w:b/>
          <w:lang w:eastAsia="zh-HK"/>
        </w:rPr>
      </w:pPr>
      <w:r>
        <w:rPr>
          <w:b/>
          <w:lang w:eastAsia="zh-HK"/>
        </w:rPr>
        <w:t>Production Migration Setting</w:t>
      </w:r>
    </w:p>
    <w:p w:rsidR="007B34E4" w:rsidRDefault="007B34E4" w:rsidP="00963F1A">
      <w:pPr>
        <w:numPr>
          <w:ilvl w:val="0"/>
          <w:numId w:val="5"/>
        </w:numPr>
        <w:outlineLvl w:val="0"/>
        <w:rPr>
          <w:lang w:eastAsia="zh-HK"/>
        </w:rPr>
      </w:pPr>
      <w:r w:rsidRPr="00963F1A">
        <w:rPr>
          <w:lang w:eastAsia="zh-HK"/>
        </w:rPr>
        <w:t>c</w:t>
      </w:r>
      <w:r>
        <w:rPr>
          <w:lang w:eastAsia="zh-HK"/>
        </w:rPr>
        <w:t>ontext.xml</w:t>
      </w:r>
    </w:p>
    <w:p w:rsidR="007B34E4" w:rsidRPr="00963F1A" w:rsidRDefault="007B34E4" w:rsidP="00963F1A">
      <w:pPr>
        <w:ind w:left="840"/>
        <w:outlineLvl w:val="0"/>
        <w:rPr>
          <w:lang w:eastAsia="zh-HK"/>
        </w:rPr>
      </w:pPr>
      <w:r>
        <w:rPr>
          <w:lang w:eastAsia="zh-HK"/>
        </w:rPr>
        <w:t>- database connection schema</w:t>
      </w:r>
    </w:p>
    <w:p w:rsidR="007B34E4" w:rsidRDefault="007B34E4" w:rsidP="00963F1A">
      <w:pPr>
        <w:numPr>
          <w:ilvl w:val="0"/>
          <w:numId w:val="5"/>
        </w:numPr>
        <w:outlineLvl w:val="0"/>
      </w:pPr>
      <w:r>
        <w:t>esl-config.properties</w:t>
      </w:r>
    </w:p>
    <w:p w:rsidR="007B34E4" w:rsidRDefault="007B34E4" w:rsidP="00963F1A">
      <w:pPr>
        <w:numPr>
          <w:ilvl w:val="1"/>
          <w:numId w:val="5"/>
        </w:numPr>
        <w:outlineLvl w:val="0"/>
      </w:pPr>
      <w:r>
        <w:t>max question</w:t>
      </w:r>
    </w:p>
    <w:p w:rsidR="007B34E4" w:rsidRDefault="007B34E4" w:rsidP="00963F1A">
      <w:pPr>
        <w:numPr>
          <w:ilvl w:val="1"/>
          <w:numId w:val="5"/>
        </w:numPr>
        <w:outlineLvl w:val="0"/>
      </w:pPr>
      <w:r>
        <w:t>min full mark</w:t>
      </w:r>
    </w:p>
    <w:p w:rsidR="007B34E4" w:rsidRDefault="007B34E4" w:rsidP="00963F1A">
      <w:pPr>
        <w:numPr>
          <w:ilvl w:val="0"/>
          <w:numId w:val="5"/>
        </w:numPr>
        <w:outlineLvl w:val="0"/>
      </w:pPr>
      <w:r>
        <w:t>log4j.properties</w:t>
      </w:r>
    </w:p>
    <w:p w:rsidR="007B34E4" w:rsidRPr="00963F1A" w:rsidRDefault="007B34E4" w:rsidP="00963F1A">
      <w:pPr>
        <w:ind w:left="840"/>
        <w:outlineLvl w:val="0"/>
      </w:pPr>
      <w:r>
        <w:t>- remove stdout</w:t>
      </w:r>
    </w:p>
    <w:p w:rsidR="007B34E4" w:rsidRPr="00963F1A" w:rsidRDefault="007B34E4" w:rsidP="00963F1A">
      <w:pPr>
        <w:outlineLvl w:val="0"/>
        <w:rPr>
          <w:lang w:eastAsia="zh-HK"/>
        </w:rPr>
      </w:pPr>
    </w:p>
    <w:p w:rsidR="007B34E4" w:rsidRPr="00963F1A" w:rsidRDefault="007B34E4" w:rsidP="00963F1A">
      <w:pPr>
        <w:outlineLvl w:val="0"/>
        <w:rPr>
          <w:lang w:eastAsia="zh-HK"/>
        </w:rPr>
      </w:pPr>
    </w:p>
    <w:p w:rsidR="007B34E4" w:rsidRPr="00A96C01" w:rsidRDefault="007B34E4" w:rsidP="00963F1A">
      <w:pPr>
        <w:outlineLvl w:val="0"/>
        <w:rPr>
          <w:b/>
          <w:lang w:eastAsia="zh-HK"/>
        </w:rPr>
      </w:pPr>
      <w:r w:rsidRPr="00A96C01">
        <w:rPr>
          <w:b/>
          <w:lang w:eastAsia="zh-HK"/>
        </w:rPr>
        <w:tab/>
        <w:t>Tomcat Settings</w:t>
      </w:r>
    </w:p>
    <w:p w:rsidR="007B34E4" w:rsidRDefault="007B34E4" w:rsidP="000B2D34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Install Tomcat 6 default window installer</w:t>
      </w:r>
    </w:p>
    <w:p w:rsidR="007B34E4" w:rsidRDefault="007B34E4" w:rsidP="000B2D34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Put mysql lib into tomcat 6 lib folder</w:t>
      </w:r>
    </w:p>
    <w:p w:rsidR="007B34E4" w:rsidRDefault="007B34E4" w:rsidP="000B2D34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Put ESL into webapp folder</w:t>
      </w:r>
    </w:p>
    <w:p w:rsidR="007B34E4" w:rsidRDefault="007B34E4" w:rsidP="000B2D34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Add “</w:t>
      </w:r>
      <w:r w:rsidRPr="00425201">
        <w:rPr>
          <w:lang w:eastAsia="zh-HK"/>
        </w:rPr>
        <w:t>-Dfreetts.voices=com.sun.speech.freetts.en.us.cmu_us_kal.KevinVoiceDirectory</w:t>
      </w:r>
      <w:r>
        <w:rPr>
          <w:lang w:eastAsia="zh-HK"/>
        </w:rPr>
        <w:t>” in startup script</w:t>
      </w:r>
    </w:p>
    <w:p w:rsidR="007B34E4" w:rsidRDefault="007B34E4" w:rsidP="000B2D34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Add index.html in “WEB-INF/ROOT” folder</w:t>
      </w:r>
    </w:p>
    <w:p w:rsidR="007B34E4" w:rsidRDefault="007B34E4" w:rsidP="000B2D34">
      <w:pPr>
        <w:pStyle w:val="ListParagraph"/>
        <w:ind w:leftChars="0" w:left="360"/>
        <w:rPr>
          <w:lang w:eastAsia="zh-HK"/>
        </w:rPr>
      </w:pPr>
    </w:p>
    <w:p w:rsidR="007B34E4" w:rsidRDefault="007B34E4" w:rsidP="000B2D34">
      <w:pPr>
        <w:pStyle w:val="ListParagraph"/>
        <w:ind w:leftChars="0" w:left="360"/>
        <w:rPr>
          <w:lang w:eastAsia="zh-HK"/>
        </w:rPr>
      </w:pPr>
    </w:p>
    <w:p w:rsidR="007B34E4" w:rsidRPr="00A96C01" w:rsidRDefault="007B34E4" w:rsidP="00963F1A">
      <w:pPr>
        <w:pStyle w:val="ListParagraph"/>
        <w:ind w:leftChars="0" w:left="360"/>
        <w:outlineLvl w:val="0"/>
        <w:rPr>
          <w:b/>
          <w:lang w:eastAsia="zh-HK"/>
        </w:rPr>
      </w:pPr>
      <w:r w:rsidRPr="00A96C01">
        <w:rPr>
          <w:b/>
          <w:lang w:eastAsia="zh-HK"/>
        </w:rPr>
        <w:t>Apache Settings</w:t>
      </w:r>
    </w:p>
    <w:p w:rsidR="007B34E4" w:rsidRDefault="007B34E4" w:rsidP="000B2D34">
      <w:pPr>
        <w:pStyle w:val="ListParagraph"/>
        <w:numPr>
          <w:ilvl w:val="0"/>
          <w:numId w:val="3"/>
        </w:numPr>
        <w:ind w:leftChars="0"/>
        <w:rPr>
          <w:lang w:eastAsia="zh-HK"/>
        </w:rPr>
      </w:pPr>
      <w:r>
        <w:rPr>
          <w:lang w:eastAsia="zh-HK"/>
        </w:rPr>
        <w:t>In httpd.conf in Apache add,</w:t>
      </w:r>
    </w:p>
    <w:p w:rsidR="007B34E4" w:rsidRPr="000B2D34" w:rsidRDefault="007B34E4" w:rsidP="000B2D34">
      <w:pPr>
        <w:pStyle w:val="ListParagraph"/>
        <w:ind w:leftChars="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LoadModule jk_module modules/mod_jk-1.2.27.so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&lt;VirtualHost *:80&gt;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ServerName www.funfunspell.com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ServerAlias funfunspell.com *.funfunspell.com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DocumentRoot "E:/wwwroot/ESL"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</w:p>
    <w:p w:rsidR="007B34E4" w:rsidRPr="000B2D34" w:rsidRDefault="007B34E4" w:rsidP="00963F1A">
      <w:pPr>
        <w:pStyle w:val="ListParagraph"/>
        <w:ind w:left="31680"/>
        <w:outlineLvl w:val="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JkMount  /* worker_ESL1</w:t>
      </w:r>
    </w:p>
    <w:p w:rsidR="007B34E4" w:rsidRPr="000B2D34" w:rsidRDefault="007B34E4" w:rsidP="000B2D34">
      <w:pPr>
        <w:pStyle w:val="ListParagraph"/>
        <w:ind w:leftChars="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&lt;/VirtualHost&gt;</w:t>
      </w:r>
    </w:p>
    <w:p w:rsidR="007B34E4" w:rsidRPr="000B2D34" w:rsidRDefault="007B34E4" w:rsidP="000B2D34">
      <w:pPr>
        <w:pStyle w:val="ListParagraph"/>
        <w:ind w:leftChars="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&lt;IfModule jk_module&gt;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JkWorkersFile conf/workers.properties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JkLogFile logs/mod_jk.log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JkLogLevel error</w:t>
      </w:r>
    </w:p>
    <w:p w:rsidR="007B34E4" w:rsidRPr="000B2D34" w:rsidRDefault="007B34E4" w:rsidP="00963F1A">
      <w:pPr>
        <w:pStyle w:val="ListParagraph"/>
        <w:ind w:left="3168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JkLogStampFormat "[%a %b %d %H:%M:%S %Y] "</w:t>
      </w:r>
    </w:p>
    <w:p w:rsidR="007B34E4" w:rsidRPr="000B2D34" w:rsidRDefault="007B34E4" w:rsidP="000B2D34">
      <w:pPr>
        <w:pStyle w:val="ListParagraph"/>
        <w:ind w:leftChars="0"/>
        <w:rPr>
          <w:rFonts w:ascii="Arial Unicode MS" w:eastAsia="Arial Unicode MS" w:hAnsi="Arial Unicode MS" w:cs="Arial Unicode MS"/>
          <w:sz w:val="16"/>
          <w:szCs w:val="16"/>
          <w:lang w:eastAsia="zh-HK"/>
        </w:rPr>
      </w:pPr>
      <w:r w:rsidRPr="000B2D34">
        <w:rPr>
          <w:rFonts w:ascii="Arial Unicode MS" w:eastAsia="Arial Unicode MS" w:hAnsi="Arial Unicode MS" w:cs="Arial Unicode MS"/>
          <w:sz w:val="16"/>
          <w:szCs w:val="16"/>
          <w:lang w:eastAsia="zh-HK"/>
        </w:rPr>
        <w:t>&lt;/IfModule&gt;</w:t>
      </w:r>
    </w:p>
    <w:p w:rsidR="007B34E4" w:rsidRDefault="007B34E4" w:rsidP="000B2D34">
      <w:pPr>
        <w:pStyle w:val="ListParagraph"/>
        <w:numPr>
          <w:ilvl w:val="0"/>
          <w:numId w:val="3"/>
        </w:numPr>
        <w:ind w:leftChars="0"/>
        <w:rPr>
          <w:lang w:eastAsia="zh-HK"/>
        </w:rPr>
      </w:pPr>
      <w:r>
        <w:rPr>
          <w:lang w:eastAsia="zh-HK"/>
        </w:rPr>
        <w:t xml:space="preserve">Prepare </w:t>
      </w:r>
      <w:r w:rsidRPr="000B2D34">
        <w:rPr>
          <w:lang w:eastAsia="zh-HK"/>
        </w:rPr>
        <w:t>conf/workers.properties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  <w:r>
        <w:rPr>
          <w:lang w:eastAsia="zh-HK"/>
        </w:rPr>
        <w:t># Define 1 real worker using ajp13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  <w:r>
        <w:rPr>
          <w:lang w:eastAsia="zh-HK"/>
        </w:rPr>
        <w:t xml:space="preserve">  worker.list=worker_ESL1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  <w:r>
        <w:rPr>
          <w:lang w:eastAsia="zh-HK"/>
        </w:rPr>
        <w:t xml:space="preserve">  # Set properties for worker1 (ajp13)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  <w:r>
        <w:rPr>
          <w:lang w:eastAsia="zh-HK"/>
        </w:rPr>
        <w:t xml:space="preserve">  worker.worker_ESL1.type=ajp13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  <w:r>
        <w:rPr>
          <w:lang w:eastAsia="zh-HK"/>
        </w:rPr>
        <w:t xml:space="preserve">  worker.worker_ESL1.host=localhost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  <w:r>
        <w:rPr>
          <w:lang w:eastAsia="zh-HK"/>
        </w:rPr>
        <w:t xml:space="preserve">  worker.worker_ESL1.port=8009</w:t>
      </w:r>
    </w:p>
    <w:p w:rsidR="007B34E4" w:rsidRDefault="007B34E4" w:rsidP="00963F1A">
      <w:pPr>
        <w:pStyle w:val="ListParagraph"/>
        <w:ind w:left="31680"/>
        <w:rPr>
          <w:lang w:eastAsia="zh-HK"/>
        </w:rPr>
      </w:pPr>
    </w:p>
    <w:p w:rsidR="007B34E4" w:rsidRPr="00AB2ED3" w:rsidRDefault="007B34E4" w:rsidP="00963F1A">
      <w:pPr>
        <w:pStyle w:val="ListParagraph"/>
        <w:ind w:leftChars="0" w:left="0"/>
        <w:outlineLvl w:val="0"/>
        <w:rPr>
          <w:b/>
          <w:lang w:eastAsia="zh-HK"/>
        </w:rPr>
      </w:pPr>
      <w:r w:rsidRPr="00AB2ED3">
        <w:rPr>
          <w:b/>
          <w:lang w:eastAsia="zh-HK"/>
        </w:rPr>
        <w:t>Production Server Software Requirement:</w:t>
      </w:r>
    </w:p>
    <w:p w:rsidR="007B34E4" w:rsidRDefault="007B34E4" w:rsidP="001E4F34">
      <w:pPr>
        <w:pStyle w:val="ListParagraph"/>
        <w:numPr>
          <w:ilvl w:val="0"/>
          <w:numId w:val="4"/>
        </w:numPr>
        <w:ind w:leftChars="0"/>
        <w:rPr>
          <w:lang w:eastAsia="zh-HK"/>
        </w:rPr>
      </w:pPr>
      <w:r>
        <w:rPr>
          <w:lang w:eastAsia="zh-HK"/>
        </w:rPr>
        <w:t>Windows Server 2003 or 2008 or Home Server</w:t>
      </w:r>
    </w:p>
    <w:p w:rsidR="007B34E4" w:rsidRDefault="007B34E4" w:rsidP="001E4F34">
      <w:pPr>
        <w:pStyle w:val="ListParagraph"/>
        <w:numPr>
          <w:ilvl w:val="0"/>
          <w:numId w:val="4"/>
        </w:numPr>
        <w:ind w:leftChars="0"/>
        <w:rPr>
          <w:lang w:eastAsia="zh-HK"/>
        </w:rPr>
      </w:pPr>
      <w:r>
        <w:rPr>
          <w:lang w:eastAsia="zh-HK"/>
        </w:rPr>
        <w:t>XAMPP (Tomcat, MySQL, Apache + PHP, FTP)</w:t>
      </w:r>
    </w:p>
    <w:p w:rsidR="007B34E4" w:rsidRDefault="007B34E4" w:rsidP="001E4F34">
      <w:pPr>
        <w:pStyle w:val="ListParagraph"/>
        <w:numPr>
          <w:ilvl w:val="0"/>
          <w:numId w:val="4"/>
        </w:numPr>
        <w:ind w:leftChars="0"/>
        <w:rPr>
          <w:lang w:eastAsia="zh-HK"/>
        </w:rPr>
      </w:pPr>
      <w:r>
        <w:rPr>
          <w:lang w:eastAsia="zh-HK"/>
        </w:rPr>
        <w:t>or WAMP + Tomcat + Gene6 FTP</w:t>
      </w:r>
    </w:p>
    <w:p w:rsidR="007B34E4" w:rsidRDefault="007B34E4" w:rsidP="001E4F34">
      <w:pPr>
        <w:pStyle w:val="ListParagraph"/>
        <w:numPr>
          <w:ilvl w:val="0"/>
          <w:numId w:val="4"/>
        </w:numPr>
        <w:ind w:leftChars="0"/>
        <w:rPr>
          <w:lang w:eastAsia="zh-HK"/>
        </w:rPr>
      </w:pPr>
      <w:r>
        <w:rPr>
          <w:lang w:eastAsia="zh-HK"/>
        </w:rPr>
        <w:t>BT</w:t>
      </w:r>
    </w:p>
    <w:p w:rsidR="007B34E4" w:rsidRDefault="007B34E4" w:rsidP="000B2D34">
      <w:pPr>
        <w:pStyle w:val="ListParagraph"/>
        <w:ind w:leftChars="0" w:left="360"/>
        <w:rPr>
          <w:lang w:eastAsia="zh-HK"/>
        </w:rPr>
      </w:pPr>
    </w:p>
    <w:p w:rsidR="007B34E4" w:rsidRDefault="007B34E4" w:rsidP="000B2D34">
      <w:pPr>
        <w:rPr>
          <w:lang w:eastAsia="zh-HK"/>
        </w:rPr>
      </w:pPr>
      <w:r>
        <w:rPr>
          <w:lang w:eastAsia="zh-HK"/>
        </w:rPr>
        <w:tab/>
      </w:r>
    </w:p>
    <w:p w:rsidR="007B34E4" w:rsidRDefault="007B34E4" w:rsidP="000B2D34">
      <w:pPr>
        <w:pStyle w:val="ListParagraph"/>
        <w:ind w:leftChars="0" w:left="360"/>
        <w:rPr>
          <w:lang w:eastAsia="zh-HK"/>
        </w:rPr>
      </w:pPr>
    </w:p>
    <w:sectPr w:rsidR="007B34E4" w:rsidSect="00296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4E4" w:rsidRDefault="007B34E4" w:rsidP="00425201">
      <w:r>
        <w:separator/>
      </w:r>
    </w:p>
  </w:endnote>
  <w:endnote w:type="continuationSeparator" w:id="1">
    <w:p w:rsidR="007B34E4" w:rsidRDefault="007B34E4" w:rsidP="00425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¡Ps2OcuAe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4E4" w:rsidRDefault="007B34E4" w:rsidP="00425201">
      <w:r>
        <w:separator/>
      </w:r>
    </w:p>
  </w:footnote>
  <w:footnote w:type="continuationSeparator" w:id="1">
    <w:p w:rsidR="007B34E4" w:rsidRDefault="007B34E4" w:rsidP="00425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EA8"/>
    <w:multiLevelType w:val="hybridMultilevel"/>
    <w:tmpl w:val="1A7C603E"/>
    <w:lvl w:ilvl="0" w:tplc="61D0F1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3441543B"/>
    <w:multiLevelType w:val="hybridMultilevel"/>
    <w:tmpl w:val="7346B9B4"/>
    <w:lvl w:ilvl="0" w:tplc="0F9AF0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4815212A"/>
    <w:multiLevelType w:val="hybridMultilevel"/>
    <w:tmpl w:val="CB923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6891551"/>
    <w:multiLevelType w:val="hybridMultilevel"/>
    <w:tmpl w:val="B70CC2EC"/>
    <w:lvl w:ilvl="0" w:tplc="E24065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4">
    <w:nsid w:val="7B9C5D04"/>
    <w:multiLevelType w:val="hybridMultilevel"/>
    <w:tmpl w:val="31F853C4"/>
    <w:lvl w:ilvl="0" w:tplc="A06A901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174ADDD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Calibri" w:eastAsia="PMingLiU" w:hAnsi="Calibr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2D34"/>
    <w:rsid w:val="000B2D34"/>
    <w:rsid w:val="001B711F"/>
    <w:rsid w:val="001E4F34"/>
    <w:rsid w:val="001F580C"/>
    <w:rsid w:val="00296C4A"/>
    <w:rsid w:val="002A5F83"/>
    <w:rsid w:val="00327AFB"/>
    <w:rsid w:val="00360B94"/>
    <w:rsid w:val="003769A2"/>
    <w:rsid w:val="00425201"/>
    <w:rsid w:val="004C565E"/>
    <w:rsid w:val="005D3472"/>
    <w:rsid w:val="005E07EB"/>
    <w:rsid w:val="005F0203"/>
    <w:rsid w:val="00721506"/>
    <w:rsid w:val="007619D5"/>
    <w:rsid w:val="007B34E4"/>
    <w:rsid w:val="008F6EB5"/>
    <w:rsid w:val="00963F1A"/>
    <w:rsid w:val="00A96C01"/>
    <w:rsid w:val="00AB2ED3"/>
    <w:rsid w:val="00AD4451"/>
    <w:rsid w:val="00B072E8"/>
    <w:rsid w:val="00C020AB"/>
    <w:rsid w:val="00C54125"/>
    <w:rsid w:val="00C6178B"/>
    <w:rsid w:val="00C91B53"/>
    <w:rsid w:val="00D54F74"/>
    <w:rsid w:val="00F76B4F"/>
    <w:rsid w:val="00FD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4A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2D34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rsid w:val="00425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25201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25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5201"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963F1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468A"/>
    <w:rPr>
      <w:rFonts w:ascii="Times New Roman" w:hAnsi="Times New Roman"/>
      <w:kern w:val="2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183</Words>
  <Characters>1046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THCathy</dc:creator>
  <cp:keywords/>
  <dc:description/>
  <cp:lastModifiedBy>HKICL</cp:lastModifiedBy>
  <cp:revision>8</cp:revision>
  <dcterms:created xsi:type="dcterms:W3CDTF">2009-01-10T14:05:00Z</dcterms:created>
  <dcterms:modified xsi:type="dcterms:W3CDTF">2009-03-18T00:35:00Z</dcterms:modified>
</cp:coreProperties>
</file>